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AD3" w:rsidRPr="005626D8" w:rsidRDefault="005B3AD3" w:rsidP="005626D8">
      <w:pPr>
        <w:pStyle w:val="Heading1"/>
        <w:jc w:val="center"/>
        <w:rPr>
          <w:b/>
          <w:bCs/>
        </w:rPr>
      </w:pPr>
      <w:r w:rsidRPr="005626D8">
        <w:rPr>
          <w:b/>
          <w:bCs/>
        </w:rPr>
        <w:t>SCENARIOS FOR GRAD TRACK (DRAFT)</w:t>
      </w:r>
    </w:p>
    <w:p w:rsidR="005B3AD3" w:rsidRDefault="005B3AD3" w:rsidP="005B3AD3"/>
    <w:p w:rsidR="005626D8" w:rsidRPr="005B3AD3" w:rsidRDefault="005626D8" w:rsidP="005626D8">
      <w:pPr>
        <w:pStyle w:val="Heading2"/>
        <w:numPr>
          <w:ilvl w:val="0"/>
          <w:numId w:val="4"/>
        </w:numPr>
      </w:pPr>
      <w:r>
        <w:t>Normal Case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83DC4" w:rsidTr="00546F9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AD3" w:rsidRDefault="005B3AD3" w:rsidP="005B3AD3">
            <w:r w:rsidRPr="005B3AD3">
              <w:rPr>
                <w:b/>
                <w:bCs/>
              </w:rPr>
              <w:t>Brief Description</w:t>
            </w:r>
          </w:p>
          <w:p w:rsidR="00583DC4" w:rsidRDefault="00583DC4" w:rsidP="005B3AD3">
            <w:r>
              <w:t>The standard sequence which assumes the student that meets all</w:t>
            </w:r>
            <w:r w:rsidR="005B3AD3">
              <w:t xml:space="preserve"> deadlines, and has no problems </w:t>
            </w:r>
            <w:r>
              <w:t xml:space="preserve">through the registration and graduation </w:t>
            </w:r>
            <w:r w:rsidR="005B3AD3">
              <w:t>process</w:t>
            </w:r>
            <w:r>
              <w:t>.</w:t>
            </w:r>
          </w:p>
        </w:tc>
      </w:tr>
      <w:tr w:rsidR="00951A74" w:rsidTr="00FC49DA">
        <w:trPr>
          <w:trHeight w:val="326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3AD3" w:rsidRDefault="005B3AD3" w:rsidP="005B3A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Detailed </w:t>
            </w:r>
            <w:r w:rsidRPr="00951A74">
              <w:rPr>
                <w:b/>
                <w:bCs/>
              </w:rPr>
              <w:t>Sequence</w:t>
            </w:r>
          </w:p>
          <w:p w:rsidR="007E5CBB" w:rsidRPr="007E5CBB" w:rsidRDefault="007E5CBB" w:rsidP="007E5CBB">
            <w:pPr>
              <w:pStyle w:val="ListParagraph"/>
              <w:numPr>
                <w:ilvl w:val="0"/>
                <w:numId w:val="5"/>
              </w:numPr>
            </w:pPr>
            <w:r>
              <w:t xml:space="preserve">There will be </w:t>
            </w:r>
            <w:r>
              <w:rPr>
                <w:i/>
                <w:iCs/>
              </w:rPr>
              <w:t>one</w:t>
            </w:r>
            <w:r>
              <w:t xml:space="preserve"> form divided into </w:t>
            </w:r>
            <w:r w:rsidR="00F26072">
              <w:t xml:space="preserve">three </w:t>
            </w:r>
            <w:bookmarkStart w:id="0" w:name="_GoBack"/>
            <w:bookmarkEnd w:id="0"/>
            <w:r>
              <w:t xml:space="preserve">subsections: Admission, Project, </w:t>
            </w:r>
            <w:proofErr w:type="gramStart"/>
            <w:r>
              <w:t>Graduation</w:t>
            </w:r>
            <w:proofErr w:type="gramEnd"/>
            <w:r>
              <w:t>.</w:t>
            </w:r>
          </w:p>
          <w:p w:rsidR="00FB196D" w:rsidRDefault="001F03C5" w:rsidP="005B3AD3">
            <w:pPr>
              <w:rPr>
                <w:b/>
                <w:bCs/>
              </w:rPr>
            </w:pPr>
            <w:r>
              <w:rPr>
                <w:b/>
                <w:bCs/>
              </w:rPr>
              <w:t>ADMISSION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Student accepts admission offer for a given semester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Student registers to the same semester he is admitted in (normal case)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Aneta</w:t>
            </w:r>
            <w:proofErr w:type="spellEnd"/>
            <w:r>
              <w:t xml:space="preserve"> should be able to find student and see which semester they are registered to</w:t>
            </w:r>
          </w:p>
          <w:p w:rsidR="000E1CBA" w:rsidRDefault="005B3AD3" w:rsidP="000E1CBA">
            <w:pPr>
              <w:pStyle w:val="ListParagraph"/>
              <w:numPr>
                <w:ilvl w:val="0"/>
                <w:numId w:val="3"/>
              </w:numPr>
            </w:pPr>
            <w:r>
              <w:t>Student attends Research Workshop in the same semester as his registration</w:t>
            </w:r>
          </w:p>
          <w:p w:rsidR="000E1CBA" w:rsidRDefault="000E1CBA" w:rsidP="007E5CBB">
            <w:pPr>
              <w:pStyle w:val="ListParagraph"/>
              <w:numPr>
                <w:ilvl w:val="0"/>
                <w:numId w:val="3"/>
              </w:numPr>
            </w:pPr>
            <w:r w:rsidRPr="000E1CBA">
              <w:rPr>
                <w:b/>
                <w:bCs/>
                <w:i/>
                <w:iCs/>
              </w:rPr>
              <w:t>Form</w:t>
            </w:r>
            <w:r>
              <w:t xml:space="preserve">. The form is displayed in a </w:t>
            </w:r>
            <w:r w:rsidR="007E5CBB">
              <w:t>Heading</w:t>
            </w:r>
            <w:r>
              <w:t xml:space="preserve">-Summary </w:t>
            </w:r>
            <w:r w:rsidR="007E5CBB">
              <w:t>format</w:t>
            </w:r>
            <w:r>
              <w:t xml:space="preserve">. That is the form is divided into </w:t>
            </w:r>
            <w:r w:rsidR="007E5CBB">
              <w:t>headings</w:t>
            </w:r>
            <w:r>
              <w:t xml:space="preserve">, and a summary of each </w:t>
            </w:r>
            <w:r w:rsidR="007E5CBB">
              <w:t>heading</w:t>
            </w:r>
            <w:r>
              <w:t xml:space="preserve"> is displayed right below the heading. To change the info in each section, you click on the </w:t>
            </w:r>
            <w:r w:rsidR="007E5CBB">
              <w:t>heading</w:t>
            </w:r>
            <w:r>
              <w:t>. See the RPP app as an example.</w:t>
            </w:r>
          </w:p>
          <w:p w:rsidR="000E1CBA" w:rsidRPr="000E1CBA" w:rsidRDefault="000E1CBA" w:rsidP="007E5CBB">
            <w:pPr>
              <w:pStyle w:val="ListParagraph"/>
            </w:pPr>
            <w:r>
              <w:t xml:space="preserve">The </w:t>
            </w:r>
            <w:r w:rsidR="007E5CBB">
              <w:t>headings</w:t>
            </w:r>
            <w:r>
              <w:t xml:space="preserve"> and summary</w:t>
            </w:r>
            <w:r w:rsidR="00F31135">
              <w:t xml:space="preserve"> info</w:t>
            </w:r>
            <w:r>
              <w:t xml:space="preserve"> for Admission Form:</w:t>
            </w:r>
          </w:p>
          <w:p w:rsidR="000E1CBA" w:rsidRDefault="000E1CBA" w:rsidP="000E1CBA">
            <w:pPr>
              <w:ind w:firstLine="880"/>
            </w:pPr>
            <w:r>
              <w:t>Status: [accepted offer, registered, closed]</w:t>
            </w:r>
          </w:p>
          <w:p w:rsidR="000E1CBA" w:rsidRDefault="000E1CBA" w:rsidP="000E1CBA">
            <w:pPr>
              <w:ind w:firstLine="880"/>
            </w:pPr>
            <w:r>
              <w:t>Accepted</w:t>
            </w:r>
          </w:p>
          <w:p w:rsidR="000E1CBA" w:rsidRDefault="000E1CBA" w:rsidP="000E1CBA">
            <w:pPr>
              <w:ind w:firstLine="880"/>
            </w:pPr>
            <w:r>
              <w:t xml:space="preserve">   First Name</w:t>
            </w:r>
          </w:p>
          <w:p w:rsidR="000E1CBA" w:rsidRDefault="000E1CBA" w:rsidP="000E1CBA">
            <w:pPr>
              <w:ind w:firstLine="880"/>
            </w:pPr>
            <w:r>
              <w:t xml:space="preserve">   Last Name</w:t>
            </w:r>
          </w:p>
          <w:p w:rsidR="000E1CBA" w:rsidRDefault="000E1CBA" w:rsidP="000E1CBA">
            <w:pPr>
              <w:ind w:firstLine="880"/>
            </w:pPr>
            <w:r>
              <w:t xml:space="preserve">   Student ID</w:t>
            </w:r>
          </w:p>
          <w:p w:rsidR="000E1CBA" w:rsidRDefault="000E1CBA" w:rsidP="000E1CBA">
            <w:pPr>
              <w:ind w:firstLine="880"/>
            </w:pPr>
            <w:r>
              <w:t xml:space="preserve">   Date Accepted</w:t>
            </w:r>
          </w:p>
          <w:p w:rsidR="000E1CBA" w:rsidRDefault="000E1CBA" w:rsidP="000E1CBA">
            <w:pPr>
              <w:ind w:firstLine="880"/>
            </w:pPr>
            <w:r>
              <w:t>Registered</w:t>
            </w:r>
          </w:p>
          <w:p w:rsidR="000E1CBA" w:rsidRDefault="000E1CBA" w:rsidP="000E1CBA">
            <w:pPr>
              <w:ind w:firstLine="880"/>
            </w:pPr>
            <w:r>
              <w:t xml:space="preserve">   Start Semester</w:t>
            </w:r>
          </w:p>
          <w:p w:rsidR="000E1CBA" w:rsidRDefault="000E1CBA" w:rsidP="000E1CBA">
            <w:pPr>
              <w:ind w:firstLine="880"/>
            </w:pPr>
            <w:r>
              <w:t xml:space="preserve">   Date Workshop Completed</w:t>
            </w:r>
          </w:p>
          <w:p w:rsidR="000E1CBA" w:rsidRDefault="000E1CBA" w:rsidP="000E1CBA">
            <w:pPr>
              <w:ind w:firstLine="880"/>
            </w:pPr>
            <w:r>
              <w:t>Pre-requisites</w:t>
            </w:r>
          </w:p>
          <w:p w:rsidR="000E1CBA" w:rsidRDefault="000E1CBA" w:rsidP="005D1ACA">
            <w:pPr>
              <w:ind w:left="1163" w:hanging="283"/>
            </w:pPr>
            <w:r>
              <w:t xml:space="preserve">   3 pre-</w:t>
            </w:r>
            <w:proofErr w:type="spellStart"/>
            <w:r>
              <w:t>req</w:t>
            </w:r>
            <w:proofErr w:type="spellEnd"/>
            <w:r>
              <w:t xml:space="preserve"> courses (must be verified that student has completed them. This is done with      a signature field which includes date completed).</w:t>
            </w:r>
          </w:p>
          <w:p w:rsidR="005D1ACA" w:rsidRDefault="005D1ACA" w:rsidP="005D1ACA">
            <w:pPr>
              <w:ind w:left="1163" w:hanging="283"/>
            </w:pPr>
          </w:p>
          <w:p w:rsidR="005D1ACA" w:rsidRPr="005D1ACA" w:rsidRDefault="005D1ACA" w:rsidP="005D1ACA">
            <w:pPr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No later than 5</w:t>
            </w:r>
            <w:r w:rsidRPr="0063473E">
              <w:rPr>
                <w:vertAlign w:val="superscript"/>
              </w:rPr>
              <w:t>th</w:t>
            </w:r>
            <w:r>
              <w:t xml:space="preserve"> semester, student registers to a project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>
              <w:rPr>
                <w:b/>
                <w:bCs/>
                <w:i/>
                <w:iCs/>
              </w:rPr>
              <w:t>Form</w:t>
            </w:r>
            <w:r w:rsidRPr="0063473E">
              <w:rPr>
                <w:b/>
                <w:bCs/>
              </w:rPr>
              <w:t>:</w:t>
            </w:r>
            <w:r>
              <w:t xml:space="preserve"> include topic and professor who is supervising; (</w:t>
            </w:r>
            <w:r w:rsidRPr="00583DC4">
              <w:t>could b</w:t>
            </w:r>
            <w:r>
              <w:t xml:space="preserve">e admin that enters or student </w:t>
            </w:r>
            <w:r w:rsidRPr="00583DC4">
              <w:t>assume admin in normal case)</w:t>
            </w:r>
          </w:p>
          <w:p w:rsidR="005B3AD3" w:rsidRDefault="005B3AD3" w:rsidP="005B3AD3">
            <w:pPr>
              <w:pStyle w:val="ListParagraph"/>
              <w:ind w:left="1440"/>
            </w:pPr>
            <w:r>
              <w:t>After above form submitted, need signature of supervisor and Professor Peyton (director). Following emails should be sent automatically.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t xml:space="preserve">Send email to supervisor with “Click to approve” link which leads to </w:t>
            </w:r>
            <w:proofErr w:type="spellStart"/>
            <w:r>
              <w:t>quickforms</w:t>
            </w:r>
            <w:proofErr w:type="spellEnd"/>
            <w:r>
              <w:t xml:space="preserve"> form with student info and “Approve” button; store date approved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t>After supervisor approves, send email to director similar to the one sent to supervisor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When grades become due (one semester), supervisor should automatically be notified by email with link to form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>
              <w:rPr>
                <w:b/>
                <w:bCs/>
                <w:i/>
                <w:iCs/>
              </w:rPr>
              <w:t>Form:</w:t>
            </w:r>
            <w:r>
              <w:t xml:space="preserve"> Has various options to indicate the current status of the student project: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t>Done, supervisor uploads project with grade (Normal case)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lastRenderedPageBreak/>
              <w:t>Student has registered for another semester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t>Etc.</w:t>
            </w:r>
          </w:p>
          <w:p w:rsidR="005D1ACA" w:rsidRDefault="005D1ACA" w:rsidP="005D1ACA"/>
          <w:p w:rsidR="005D1ACA" w:rsidRPr="005D1ACA" w:rsidRDefault="005D1ACA" w:rsidP="005D1ACA">
            <w:pPr>
              <w:rPr>
                <w:b/>
                <w:bCs/>
              </w:rPr>
            </w:pPr>
            <w:r>
              <w:rPr>
                <w:b/>
                <w:bCs/>
              </w:rPr>
              <w:t>GRADUATION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Once grade and project uploaded by supervisor, notifications send to: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>
              <w:t>Director (Prof Peyton)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>
              <w:t>Admin person, with link to form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rPr>
                <w:b/>
                <w:bCs/>
                <w:i/>
                <w:iCs/>
              </w:rPr>
              <w:t>Form</w:t>
            </w:r>
            <w:r>
              <w:t xml:space="preserve">: ready to graduate form that shows all student information. Admin verifies all requirements have been met (checkboxes for each </w:t>
            </w:r>
            <w:proofErr w:type="spellStart"/>
            <w:r>
              <w:t>req</w:t>
            </w:r>
            <w:proofErr w:type="spellEnd"/>
            <w:r>
              <w:t>)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After admin finds all requirements have been met and verifies, student is automatically labelled “graduated”. At this point email sent to student with congratulations and link to form.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 w:rsidRPr="005B3AD3">
              <w:rPr>
                <w:b/>
                <w:bCs/>
                <w:i/>
                <w:iCs/>
              </w:rPr>
              <w:t>Form</w:t>
            </w:r>
            <w:r>
              <w:t>: I believe this is the form to attend convocation. (The notes I took aren’t clear, so should be verified by Prof Peyton.)</w:t>
            </w:r>
          </w:p>
          <w:p w:rsidR="00951A74" w:rsidRDefault="00951A74" w:rsidP="00FC49DA"/>
        </w:tc>
      </w:tr>
      <w:tr w:rsidR="005B3AD3" w:rsidTr="008F516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AD3" w:rsidRPr="005B3AD3" w:rsidRDefault="005B3AD3">
            <w:pPr>
              <w:rPr>
                <w:b/>
                <w:bCs/>
              </w:rPr>
            </w:pPr>
            <w:r w:rsidRPr="005B3AD3">
              <w:rPr>
                <w:b/>
                <w:bCs/>
              </w:rPr>
              <w:lastRenderedPageBreak/>
              <w:t>Test Cases</w:t>
            </w:r>
          </w:p>
        </w:tc>
      </w:tr>
    </w:tbl>
    <w:p w:rsidR="00D5621E" w:rsidRDefault="00D5621E" w:rsidP="005B3AD3"/>
    <w:sectPr w:rsidR="00D5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13A9A"/>
    <w:multiLevelType w:val="hybridMultilevel"/>
    <w:tmpl w:val="EF7AB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0612"/>
    <w:multiLevelType w:val="hybridMultilevel"/>
    <w:tmpl w:val="9F9EF8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108B"/>
    <w:multiLevelType w:val="hybridMultilevel"/>
    <w:tmpl w:val="63D08C64"/>
    <w:lvl w:ilvl="0" w:tplc="2D7412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17C90"/>
    <w:multiLevelType w:val="hybridMultilevel"/>
    <w:tmpl w:val="3A2655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D567F"/>
    <w:multiLevelType w:val="hybridMultilevel"/>
    <w:tmpl w:val="309E699A"/>
    <w:lvl w:ilvl="0" w:tplc="D2580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C4"/>
    <w:rsid w:val="000E1CBA"/>
    <w:rsid w:val="001F03C5"/>
    <w:rsid w:val="00294171"/>
    <w:rsid w:val="005626D8"/>
    <w:rsid w:val="00583DC4"/>
    <w:rsid w:val="005B3AD3"/>
    <w:rsid w:val="005D1ACA"/>
    <w:rsid w:val="0063473E"/>
    <w:rsid w:val="007E5CBB"/>
    <w:rsid w:val="00951A74"/>
    <w:rsid w:val="00D27E73"/>
    <w:rsid w:val="00D5621E"/>
    <w:rsid w:val="00F26072"/>
    <w:rsid w:val="00F31135"/>
    <w:rsid w:val="00FB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E6EC0-3FB0-46CB-848D-597EB3A5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C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3D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6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i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51C9DF8-EEDF-4E9D-9E1A-442ED353FCA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181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Tarim</dc:creator>
  <cp:keywords/>
  <dc:description/>
  <cp:lastModifiedBy>Tarim</cp:lastModifiedBy>
  <cp:revision>6</cp:revision>
  <dcterms:created xsi:type="dcterms:W3CDTF">2015-05-20T18:02:00Z</dcterms:created>
  <dcterms:modified xsi:type="dcterms:W3CDTF">2015-05-27T19:31:00Z</dcterms:modified>
</cp:coreProperties>
</file>
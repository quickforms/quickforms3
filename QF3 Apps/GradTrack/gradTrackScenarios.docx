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AD3" w:rsidRPr="005626D8" w:rsidRDefault="005B3AD3" w:rsidP="005626D8">
      <w:pPr>
        <w:pStyle w:val="Heading1"/>
        <w:jc w:val="center"/>
        <w:rPr>
          <w:b/>
          <w:bCs/>
        </w:rPr>
      </w:pPr>
      <w:r w:rsidRPr="005626D8">
        <w:rPr>
          <w:b/>
          <w:bCs/>
        </w:rPr>
        <w:t>SCENARIOS FOR GRAD TRACK (DRAFT)</w:t>
      </w:r>
    </w:p>
    <w:p w:rsidR="005B3AD3" w:rsidRDefault="005B3AD3" w:rsidP="005B3AD3"/>
    <w:p w:rsidR="005626D8" w:rsidRPr="005B3AD3" w:rsidRDefault="005626D8" w:rsidP="005626D8">
      <w:pPr>
        <w:pStyle w:val="Heading2"/>
        <w:numPr>
          <w:ilvl w:val="0"/>
          <w:numId w:val="4"/>
        </w:numPr>
      </w:pPr>
      <w:bookmarkStart w:id="0" w:name="_GoBack"/>
      <w:bookmarkEnd w:id="0"/>
      <w:r>
        <w:t>Normal Case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583DC4" w:rsidTr="00546F90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AD3" w:rsidRDefault="005B3AD3" w:rsidP="005B3AD3">
            <w:r w:rsidRPr="005B3AD3">
              <w:rPr>
                <w:b/>
                <w:bCs/>
              </w:rPr>
              <w:t>Brief Description</w:t>
            </w:r>
          </w:p>
          <w:p w:rsidR="00583DC4" w:rsidRDefault="00583DC4" w:rsidP="005B3AD3">
            <w:r>
              <w:t>The standard sequence which assumes the</w:t>
            </w:r>
            <w:r>
              <w:t xml:space="preserve"> student that meets all</w:t>
            </w:r>
            <w:r w:rsidR="005B3AD3">
              <w:t xml:space="preserve"> deadlines, and has no problems </w:t>
            </w:r>
            <w:r>
              <w:t xml:space="preserve">through the registration and graduation </w:t>
            </w:r>
            <w:r w:rsidR="005B3AD3">
              <w:t>process</w:t>
            </w:r>
            <w:r>
              <w:t>.</w:t>
            </w:r>
          </w:p>
        </w:tc>
      </w:tr>
      <w:tr w:rsidR="00951A74" w:rsidTr="00FC49DA">
        <w:trPr>
          <w:trHeight w:val="3263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B3AD3" w:rsidRPr="00951A74" w:rsidRDefault="005B3AD3" w:rsidP="005B3AD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Detailed </w:t>
            </w:r>
            <w:r w:rsidRPr="00951A74">
              <w:rPr>
                <w:b/>
                <w:bCs/>
              </w:rPr>
              <w:t>Sequence</w:t>
            </w:r>
          </w:p>
          <w:p w:rsidR="005B3AD3" w:rsidRDefault="005B3AD3" w:rsidP="005B3AD3">
            <w:pPr>
              <w:pStyle w:val="ListParagraph"/>
              <w:numPr>
                <w:ilvl w:val="0"/>
                <w:numId w:val="3"/>
              </w:numPr>
            </w:pPr>
            <w:r>
              <w:t xml:space="preserve">Student accepts admission offer for </w:t>
            </w:r>
            <w:r>
              <w:t>a given semester</w:t>
            </w:r>
          </w:p>
          <w:p w:rsidR="005B3AD3" w:rsidRDefault="005B3AD3" w:rsidP="005B3AD3">
            <w:pPr>
              <w:pStyle w:val="ListParagraph"/>
              <w:numPr>
                <w:ilvl w:val="1"/>
                <w:numId w:val="3"/>
              </w:numPr>
            </w:pPr>
            <w:r w:rsidRPr="00951A74">
              <w:rPr>
                <w:b/>
                <w:bCs/>
                <w:i/>
                <w:iCs/>
              </w:rPr>
              <w:t>Form</w:t>
            </w:r>
            <w:r>
              <w:t>: Include student ID, name, semester, program all selected through a drop down</w:t>
            </w:r>
          </w:p>
          <w:p w:rsidR="005B3AD3" w:rsidRDefault="005B3AD3" w:rsidP="005B3AD3">
            <w:pPr>
              <w:pStyle w:val="ListParagraph"/>
              <w:numPr>
                <w:ilvl w:val="0"/>
                <w:numId w:val="3"/>
              </w:numPr>
            </w:pPr>
            <w:r>
              <w:t>Student registers to the same semes</w:t>
            </w:r>
            <w:r>
              <w:t>ter he is admitted in (normal case)</w:t>
            </w:r>
          </w:p>
          <w:p w:rsidR="005B3AD3" w:rsidRDefault="005B3AD3" w:rsidP="005B3AD3">
            <w:pPr>
              <w:pStyle w:val="ListParagraph"/>
              <w:numPr>
                <w:ilvl w:val="1"/>
                <w:numId w:val="3"/>
              </w:numPr>
            </w:pPr>
            <w:r w:rsidRPr="00951A74">
              <w:rPr>
                <w:b/>
                <w:bCs/>
                <w:i/>
                <w:iCs/>
              </w:rPr>
              <w:t>Form</w:t>
            </w:r>
            <w:r>
              <w:rPr>
                <w:b/>
                <w:bCs/>
              </w:rPr>
              <w:t xml:space="preserve">: </w:t>
            </w:r>
            <w:r>
              <w:t xml:space="preserve">Either a form for </w:t>
            </w:r>
            <w:r>
              <w:t>‘</w:t>
            </w:r>
            <w:r>
              <w:t>permission of courses</w:t>
            </w:r>
            <w:r>
              <w:t>’</w:t>
            </w:r>
            <w:r>
              <w:t xml:space="preserve">, or using </w:t>
            </w:r>
            <w:proofErr w:type="spellStart"/>
            <w:r>
              <w:t>Rebaska</w:t>
            </w:r>
            <w:proofErr w:type="spellEnd"/>
          </w:p>
          <w:p w:rsidR="005B3AD3" w:rsidRDefault="005B3AD3" w:rsidP="005B3AD3">
            <w:pPr>
              <w:pStyle w:val="ListParagraph"/>
              <w:numPr>
                <w:ilvl w:val="1"/>
                <w:numId w:val="3"/>
              </w:numPr>
            </w:pPr>
            <w:proofErr w:type="spellStart"/>
            <w:r>
              <w:t>Aneta</w:t>
            </w:r>
            <w:proofErr w:type="spellEnd"/>
            <w:r>
              <w:t xml:space="preserve"> should be able to find student and see which semester they are registered to</w:t>
            </w:r>
          </w:p>
          <w:p w:rsidR="005B3AD3" w:rsidRDefault="005B3AD3" w:rsidP="005B3AD3">
            <w:pPr>
              <w:pStyle w:val="ListParagraph"/>
              <w:numPr>
                <w:ilvl w:val="0"/>
                <w:numId w:val="3"/>
              </w:numPr>
            </w:pPr>
            <w:r>
              <w:t>Student attends Research Workshop in the same semester as his registration</w:t>
            </w:r>
          </w:p>
          <w:p w:rsidR="005B3AD3" w:rsidRDefault="005B3AD3" w:rsidP="005B3AD3">
            <w:pPr>
              <w:pStyle w:val="ListParagraph"/>
              <w:numPr>
                <w:ilvl w:val="1"/>
                <w:numId w:val="3"/>
              </w:numPr>
            </w:pPr>
            <w:r>
              <w:rPr>
                <w:b/>
                <w:bCs/>
                <w:i/>
                <w:iCs/>
              </w:rPr>
              <w:t>Form</w:t>
            </w:r>
            <w:r>
              <w:rPr>
                <w:b/>
                <w:bCs/>
              </w:rPr>
              <w:t xml:space="preserve">: </w:t>
            </w:r>
            <w:r>
              <w:t>a True/False for Research Workshop requirement</w:t>
            </w:r>
          </w:p>
          <w:p w:rsidR="005B3AD3" w:rsidRDefault="005B3AD3" w:rsidP="005B3AD3">
            <w:pPr>
              <w:pStyle w:val="ListParagraph"/>
              <w:numPr>
                <w:ilvl w:val="0"/>
                <w:numId w:val="3"/>
              </w:numPr>
            </w:pPr>
            <w:r>
              <w:t>No later than 5</w:t>
            </w:r>
            <w:r w:rsidRPr="0063473E">
              <w:rPr>
                <w:vertAlign w:val="superscript"/>
              </w:rPr>
              <w:t>th</w:t>
            </w:r>
            <w:r>
              <w:t xml:space="preserve"> semester, student registers to a project</w:t>
            </w:r>
          </w:p>
          <w:p w:rsidR="005B3AD3" w:rsidRDefault="005B3AD3" w:rsidP="005B3AD3">
            <w:pPr>
              <w:pStyle w:val="ListParagraph"/>
              <w:numPr>
                <w:ilvl w:val="1"/>
                <w:numId w:val="3"/>
              </w:numPr>
            </w:pPr>
            <w:r>
              <w:rPr>
                <w:b/>
                <w:bCs/>
                <w:i/>
                <w:iCs/>
              </w:rPr>
              <w:t>Form</w:t>
            </w:r>
            <w:r w:rsidRPr="0063473E">
              <w:rPr>
                <w:b/>
                <w:bCs/>
              </w:rPr>
              <w:t>:</w:t>
            </w:r>
            <w:r>
              <w:t xml:space="preserve"> include topic and professor who is supervising; (</w:t>
            </w:r>
            <w:r w:rsidRPr="00583DC4">
              <w:t>could b</w:t>
            </w:r>
            <w:r>
              <w:t xml:space="preserve">e admin that enters or student </w:t>
            </w:r>
            <w:r w:rsidRPr="00583DC4">
              <w:t>assume admin in normal case)</w:t>
            </w:r>
          </w:p>
          <w:p w:rsidR="005B3AD3" w:rsidRDefault="005B3AD3" w:rsidP="005B3AD3">
            <w:pPr>
              <w:pStyle w:val="ListParagraph"/>
              <w:ind w:left="1440"/>
            </w:pPr>
            <w:r>
              <w:t>After above form submitted, need signature of supervisor and Professor Peyton (director). Following emails should be sent automatically.</w:t>
            </w:r>
          </w:p>
          <w:p w:rsidR="005B3AD3" w:rsidRDefault="005B3AD3" w:rsidP="005B3AD3">
            <w:pPr>
              <w:pStyle w:val="ListParagraph"/>
              <w:numPr>
                <w:ilvl w:val="2"/>
                <w:numId w:val="3"/>
              </w:numPr>
            </w:pPr>
            <w:r>
              <w:t xml:space="preserve">Send email to supervisor with “Click to approve” link which leads to </w:t>
            </w:r>
            <w:proofErr w:type="spellStart"/>
            <w:r>
              <w:t>quickforms</w:t>
            </w:r>
            <w:proofErr w:type="spellEnd"/>
            <w:r>
              <w:t xml:space="preserve"> form with student info and “Approve” button; store date approved</w:t>
            </w:r>
          </w:p>
          <w:p w:rsidR="005B3AD3" w:rsidRDefault="005B3AD3" w:rsidP="005B3AD3">
            <w:pPr>
              <w:pStyle w:val="ListParagraph"/>
              <w:numPr>
                <w:ilvl w:val="2"/>
                <w:numId w:val="3"/>
              </w:numPr>
            </w:pPr>
            <w:r>
              <w:t>After supervisor approves, send email to director similar to the one sent to supervisor</w:t>
            </w:r>
          </w:p>
          <w:p w:rsidR="005B3AD3" w:rsidRDefault="005B3AD3" w:rsidP="005B3AD3">
            <w:pPr>
              <w:pStyle w:val="ListParagraph"/>
              <w:numPr>
                <w:ilvl w:val="0"/>
                <w:numId w:val="3"/>
              </w:numPr>
            </w:pPr>
            <w:r>
              <w:t>When grades become due (one semester), supervisor should automatically be notified by email with link to form</w:t>
            </w:r>
          </w:p>
          <w:p w:rsidR="005B3AD3" w:rsidRDefault="005B3AD3" w:rsidP="005B3AD3">
            <w:pPr>
              <w:pStyle w:val="ListParagraph"/>
              <w:numPr>
                <w:ilvl w:val="1"/>
                <w:numId w:val="3"/>
              </w:numPr>
            </w:pPr>
            <w:r>
              <w:rPr>
                <w:b/>
                <w:bCs/>
                <w:i/>
                <w:iCs/>
              </w:rPr>
              <w:t>Form:</w:t>
            </w:r>
            <w:r>
              <w:t xml:space="preserve"> Has various options to indicate the current status of the student project:</w:t>
            </w:r>
          </w:p>
          <w:p w:rsidR="005B3AD3" w:rsidRDefault="005B3AD3" w:rsidP="005B3AD3">
            <w:pPr>
              <w:pStyle w:val="ListParagraph"/>
              <w:numPr>
                <w:ilvl w:val="2"/>
                <w:numId w:val="3"/>
              </w:numPr>
            </w:pPr>
            <w:r>
              <w:t>Done, supervisor uploads project with grade (Normal case)</w:t>
            </w:r>
          </w:p>
          <w:p w:rsidR="005B3AD3" w:rsidRDefault="005B3AD3" w:rsidP="005B3AD3">
            <w:pPr>
              <w:pStyle w:val="ListParagraph"/>
              <w:numPr>
                <w:ilvl w:val="2"/>
                <w:numId w:val="3"/>
              </w:numPr>
            </w:pPr>
            <w:r>
              <w:t>Student has registered for another semester</w:t>
            </w:r>
          </w:p>
          <w:p w:rsidR="005B3AD3" w:rsidRDefault="005B3AD3" w:rsidP="005B3AD3">
            <w:pPr>
              <w:pStyle w:val="ListParagraph"/>
              <w:numPr>
                <w:ilvl w:val="2"/>
                <w:numId w:val="3"/>
              </w:numPr>
            </w:pPr>
            <w:r>
              <w:t>Etc.</w:t>
            </w:r>
          </w:p>
          <w:p w:rsidR="005B3AD3" w:rsidRDefault="005B3AD3" w:rsidP="005B3AD3">
            <w:pPr>
              <w:pStyle w:val="ListParagraph"/>
              <w:numPr>
                <w:ilvl w:val="0"/>
                <w:numId w:val="3"/>
              </w:numPr>
            </w:pPr>
            <w:r>
              <w:t>Once grade and project uploaded by supervisor, notifications send to:</w:t>
            </w:r>
          </w:p>
          <w:p w:rsidR="005B3AD3" w:rsidRDefault="005B3AD3" w:rsidP="005B3AD3">
            <w:pPr>
              <w:pStyle w:val="ListParagraph"/>
              <w:numPr>
                <w:ilvl w:val="1"/>
                <w:numId w:val="3"/>
              </w:numPr>
            </w:pPr>
            <w:r>
              <w:t>Director (Prof Peyton)</w:t>
            </w:r>
          </w:p>
          <w:p w:rsidR="005B3AD3" w:rsidRDefault="005B3AD3" w:rsidP="005B3AD3">
            <w:pPr>
              <w:pStyle w:val="ListParagraph"/>
              <w:numPr>
                <w:ilvl w:val="1"/>
                <w:numId w:val="3"/>
              </w:numPr>
            </w:pPr>
            <w:r>
              <w:t>Admin person, with link to form</w:t>
            </w:r>
          </w:p>
          <w:p w:rsidR="005B3AD3" w:rsidRDefault="005B3AD3" w:rsidP="005B3AD3">
            <w:pPr>
              <w:pStyle w:val="ListParagraph"/>
              <w:numPr>
                <w:ilvl w:val="2"/>
                <w:numId w:val="3"/>
              </w:numPr>
            </w:pPr>
            <w:r>
              <w:rPr>
                <w:b/>
                <w:bCs/>
                <w:i/>
                <w:iCs/>
              </w:rPr>
              <w:t>Form</w:t>
            </w:r>
            <w:r>
              <w:t xml:space="preserve">: ready to graduate form that shows all student information. Admin verifies all requirements have been met (checkboxes for each </w:t>
            </w:r>
            <w:proofErr w:type="spellStart"/>
            <w:r>
              <w:t>req</w:t>
            </w:r>
            <w:proofErr w:type="spellEnd"/>
            <w:r>
              <w:t>)</w:t>
            </w:r>
          </w:p>
          <w:p w:rsidR="005B3AD3" w:rsidRDefault="005B3AD3" w:rsidP="005B3AD3">
            <w:pPr>
              <w:pStyle w:val="ListParagraph"/>
              <w:numPr>
                <w:ilvl w:val="0"/>
                <w:numId w:val="3"/>
              </w:numPr>
            </w:pPr>
            <w:r>
              <w:t>After admin finds all requirements have been met and verifies, student is automatically labelled “graduated”. At this point email sent to student with congratulations and link to form.</w:t>
            </w:r>
          </w:p>
          <w:p w:rsidR="005B3AD3" w:rsidRDefault="005B3AD3" w:rsidP="005B3AD3">
            <w:pPr>
              <w:pStyle w:val="ListParagraph"/>
              <w:numPr>
                <w:ilvl w:val="1"/>
                <w:numId w:val="3"/>
              </w:numPr>
            </w:pPr>
            <w:r w:rsidRPr="005B3AD3">
              <w:rPr>
                <w:b/>
                <w:bCs/>
                <w:i/>
                <w:iCs/>
              </w:rPr>
              <w:t>Form</w:t>
            </w:r>
            <w:r>
              <w:t>: I believe this is the form to attend convocation. (The notes I took aren’t clear, so should be verified by Prof Peyton.)</w:t>
            </w:r>
          </w:p>
          <w:p w:rsidR="00951A74" w:rsidRDefault="00951A74" w:rsidP="00FC49DA"/>
        </w:tc>
      </w:tr>
      <w:tr w:rsidR="005B3AD3" w:rsidTr="008F5164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3AD3" w:rsidRPr="005B3AD3" w:rsidRDefault="005B3AD3">
            <w:pPr>
              <w:rPr>
                <w:b/>
                <w:bCs/>
              </w:rPr>
            </w:pPr>
            <w:r w:rsidRPr="005B3AD3">
              <w:rPr>
                <w:b/>
                <w:bCs/>
              </w:rPr>
              <w:t>Test Cases</w:t>
            </w:r>
          </w:p>
        </w:tc>
      </w:tr>
    </w:tbl>
    <w:p w:rsidR="00D5621E" w:rsidRDefault="00D5621E" w:rsidP="005B3AD3"/>
    <w:sectPr w:rsidR="00D56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13A9A"/>
    <w:multiLevelType w:val="hybridMultilevel"/>
    <w:tmpl w:val="EF7AB92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0612"/>
    <w:multiLevelType w:val="hybridMultilevel"/>
    <w:tmpl w:val="9F9EF8F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17C90"/>
    <w:multiLevelType w:val="hybridMultilevel"/>
    <w:tmpl w:val="3A2655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ED567F"/>
    <w:multiLevelType w:val="hybridMultilevel"/>
    <w:tmpl w:val="309E699A"/>
    <w:lvl w:ilvl="0" w:tplc="D25807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DC4"/>
    <w:rsid w:val="00294171"/>
    <w:rsid w:val="005626D8"/>
    <w:rsid w:val="00583DC4"/>
    <w:rsid w:val="005B3AD3"/>
    <w:rsid w:val="0063473E"/>
    <w:rsid w:val="00951A74"/>
    <w:rsid w:val="00D27E73"/>
    <w:rsid w:val="00D5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5E6EC0-3FB0-46CB-848D-597EB3A5E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DC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6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26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D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3DC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3D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26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26D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2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6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im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6B2D856C-31E3-4C3C-A933-A9E882E07B11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54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Tarim</dc:creator>
  <cp:keywords/>
  <dc:description/>
  <cp:lastModifiedBy>Tarim</cp:lastModifiedBy>
  <cp:revision>1</cp:revision>
  <dcterms:created xsi:type="dcterms:W3CDTF">2015-05-20T18:02:00Z</dcterms:created>
  <dcterms:modified xsi:type="dcterms:W3CDTF">2015-05-20T18:56:00Z</dcterms:modified>
</cp:coreProperties>
</file>